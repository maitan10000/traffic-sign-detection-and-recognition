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A8363E" w:rsidP="00A8363E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A8363E">
              <w:rPr>
                <w:rFonts w:ascii="Arial" w:hAnsi="Arial" w:cs="Arial"/>
                <w:sz w:val="24"/>
              </w:rPr>
              <w:t>Sixth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 xml:space="preserve">(Morning </w:t>
            </w:r>
            <w:r w:rsidR="00C12225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4</w:t>
            </w:r>
            <w:r w:rsidR="006F67C8">
              <w:rPr>
                <w:rFonts w:ascii="Arial" w:hAnsi="Arial" w:cs="Arial"/>
                <w:sz w:val="24"/>
              </w:rPr>
              <w:t>/01/2014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C12225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4D65F8">
              <w:rPr>
                <w:sz w:val="21"/>
              </w:rPr>
              <w:t>/0</w:t>
            </w:r>
            <w:r w:rsidR="00425BE6">
              <w:rPr>
                <w:sz w:val="21"/>
              </w:rPr>
              <w:t>1/2014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A8363E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PhongBV,NghiaHD</w:t>
            </w:r>
            <w:proofErr w:type="spellEnd"/>
            <w:r w:rsidR="00476AC8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TuanTL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EF1EDF" w:rsidP="00042015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11:15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7317C3" w:rsidRPr="0082115E" w:rsidRDefault="007317C3" w:rsidP="00042015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05FE3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05FE3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Review </w:t>
            </w:r>
            <w:r w:rsidR="00A8363E">
              <w:rPr>
                <w:sz w:val="21"/>
              </w:rPr>
              <w:t>coding convention in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A8363E" w:rsidP="004E1CF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Approve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A8363E">
        <w:trPr>
          <w:trHeight w:hRule="exact" w:val="23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 w:rsidP="00705FE3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705FE3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3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A8363E" w:rsidP="00B662E0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11:20</w:t>
            </w:r>
            <w:r w:rsidR="0010071A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705FE3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Review </w:t>
            </w:r>
            <w:proofErr w:type="spellStart"/>
            <w:r>
              <w:rPr>
                <w:sz w:val="21"/>
              </w:rPr>
              <w:t>usecase</w:t>
            </w:r>
            <w:proofErr w:type="spellEnd"/>
            <w:r>
              <w:rPr>
                <w:sz w:val="21"/>
              </w:rPr>
              <w:t xml:space="preserve"> in report 3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A8363E">
        <w:trPr>
          <w:trHeight w:hRule="exact" w:val="687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A5175" w:rsidRDefault="003A5175" w:rsidP="003A5175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 xml:space="preserve">Fix </w:t>
            </w:r>
            <w:proofErr w:type="spellStart"/>
            <w:r>
              <w:rPr>
                <w:sz w:val="21"/>
              </w:rPr>
              <w:t>usecase</w:t>
            </w:r>
            <w:proofErr w:type="spellEnd"/>
            <w:r>
              <w:rPr>
                <w:sz w:val="21"/>
              </w:rPr>
              <w:t>: add business rule, fix another mistakes.</w:t>
            </w:r>
          </w:p>
          <w:p w:rsidR="00556E6A" w:rsidRPr="0082115E" w:rsidRDefault="00556E6A" w:rsidP="00A8363E">
            <w:pPr>
              <w:pStyle w:val="BodyCopy"/>
              <w:ind w:left="720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10071A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Use Case</w:t>
            </w:r>
            <w:r w:rsidR="00EF1EDF">
              <w:rPr>
                <w:sz w:val="21"/>
              </w:rPr>
              <w:t xml:space="preserve"> (S</w:t>
            </w:r>
            <w:r w:rsidR="00EF1EDF" w:rsidRPr="00EF1EDF">
              <w:rPr>
                <w:sz w:val="21"/>
              </w:rPr>
              <w:t>pecification</w:t>
            </w:r>
            <w:r w:rsidR="00EF1EDF">
              <w:rPr>
                <w:sz w:val="21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A8363E" w:rsidP="003A517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11/02</w:t>
            </w:r>
            <w:r w:rsidR="0010071A">
              <w:rPr>
                <w:sz w:val="21"/>
              </w:rPr>
              <w:t>/2014</w:t>
            </w: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A8363E" w:rsidRPr="0082115E" w:rsidRDefault="00A8363E" w:rsidP="00CA7F3D">
            <w:pPr>
              <w:pStyle w:val="MinutesandAgendaTitles"/>
              <w:rPr>
                <w:sz w:val="24"/>
              </w:rPr>
            </w:pPr>
            <w:r w:rsidRPr="00A8363E">
              <w:rPr>
                <w:sz w:val="24"/>
              </w:rPr>
              <w:t>Discussion about task in Tet holiday</w:t>
            </w: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11:20</w:t>
            </w:r>
            <w:r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A8363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Discussion about tasks.</w:t>
            </w:r>
            <w:bookmarkStart w:id="0" w:name="_GoBack"/>
            <w:bookmarkEnd w:id="0"/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687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>Task divide in action items below.</w:t>
            </w:r>
          </w:p>
          <w:p w:rsidR="00A8363E" w:rsidRPr="0082115E" w:rsidRDefault="00A8363E" w:rsidP="00CA7F3D">
            <w:pPr>
              <w:pStyle w:val="BodyCopy"/>
              <w:ind w:left="720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A8363E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</w:t>
            </w:r>
            <w:r w:rsidRPr="00A8363E">
              <w:rPr>
                <w:sz w:val="21"/>
              </w:rPr>
              <w:t xml:space="preserve">ecognition </w:t>
            </w:r>
            <w:r>
              <w:rPr>
                <w:sz w:val="21"/>
              </w:rPr>
              <w:t>and detect traffic sign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</w:p>
        </w:tc>
      </w:tr>
      <w:tr w:rsidR="00A8363E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Mobile application. (Complete search manually)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Pr="0082115E" w:rsidRDefault="00A8363E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11/02/2014</w:t>
            </w:r>
          </w:p>
        </w:tc>
      </w:tr>
      <w:tr w:rsidR="00A8363E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8363E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and search manually (Web service)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0343F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8363E" w:rsidRDefault="00A0343F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11/02/2014</w:t>
            </w:r>
          </w:p>
        </w:tc>
      </w:tr>
      <w:tr w:rsidR="00A0343F" w:rsidRPr="0082115E" w:rsidTr="00CA7F3D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0343F" w:rsidRDefault="00A0343F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(Website)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0343F" w:rsidRDefault="00A0343F" w:rsidP="00A8363E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A0343F" w:rsidRDefault="00A0343F" w:rsidP="00CA7F3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11/02/2014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2AC" w:rsidRDefault="00EF62AC">
      <w:r>
        <w:separator/>
      </w:r>
    </w:p>
  </w:endnote>
  <w:endnote w:type="continuationSeparator" w:id="0">
    <w:p w:rsidR="00EF62AC" w:rsidRDefault="00EF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2AC" w:rsidRDefault="00EF62AC">
      <w:r>
        <w:separator/>
      </w:r>
    </w:p>
  </w:footnote>
  <w:footnote w:type="continuationSeparator" w:id="0">
    <w:p w:rsidR="00EF62AC" w:rsidRDefault="00EF6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9C6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C9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9BA1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B6E1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187D"/>
    <w:rsid w:val="00032758"/>
    <w:rsid w:val="00042015"/>
    <w:rsid w:val="00083723"/>
    <w:rsid w:val="000C3B6E"/>
    <w:rsid w:val="000D4B3E"/>
    <w:rsid w:val="0010071A"/>
    <w:rsid w:val="00132859"/>
    <w:rsid w:val="001835A3"/>
    <w:rsid w:val="0018514B"/>
    <w:rsid w:val="0019670D"/>
    <w:rsid w:val="001F0D6D"/>
    <w:rsid w:val="002A6B4D"/>
    <w:rsid w:val="00306797"/>
    <w:rsid w:val="00310743"/>
    <w:rsid w:val="003146E1"/>
    <w:rsid w:val="003360EA"/>
    <w:rsid w:val="003545FA"/>
    <w:rsid w:val="00371594"/>
    <w:rsid w:val="00376666"/>
    <w:rsid w:val="003A5175"/>
    <w:rsid w:val="003D6A88"/>
    <w:rsid w:val="00425BE6"/>
    <w:rsid w:val="004335BE"/>
    <w:rsid w:val="00476AC8"/>
    <w:rsid w:val="004A345D"/>
    <w:rsid w:val="004B55BB"/>
    <w:rsid w:val="004D65F8"/>
    <w:rsid w:val="004D7341"/>
    <w:rsid w:val="004E1CFD"/>
    <w:rsid w:val="00526758"/>
    <w:rsid w:val="00556E6A"/>
    <w:rsid w:val="005C6652"/>
    <w:rsid w:val="005F2174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82115E"/>
    <w:rsid w:val="00825DE7"/>
    <w:rsid w:val="0084551B"/>
    <w:rsid w:val="00864AB7"/>
    <w:rsid w:val="00866044"/>
    <w:rsid w:val="0087426A"/>
    <w:rsid w:val="00894350"/>
    <w:rsid w:val="008A0242"/>
    <w:rsid w:val="009459F9"/>
    <w:rsid w:val="009D2E7F"/>
    <w:rsid w:val="009F1D6C"/>
    <w:rsid w:val="00A0343F"/>
    <w:rsid w:val="00A71C10"/>
    <w:rsid w:val="00A8363E"/>
    <w:rsid w:val="00B4503C"/>
    <w:rsid w:val="00B662E0"/>
    <w:rsid w:val="00BA5403"/>
    <w:rsid w:val="00BA6A72"/>
    <w:rsid w:val="00BC6D22"/>
    <w:rsid w:val="00BF165D"/>
    <w:rsid w:val="00C12225"/>
    <w:rsid w:val="00D541CC"/>
    <w:rsid w:val="00DD0162"/>
    <w:rsid w:val="00DE2777"/>
    <w:rsid w:val="00E2054A"/>
    <w:rsid w:val="00E26960"/>
    <w:rsid w:val="00EB1EEE"/>
    <w:rsid w:val="00ED4FE4"/>
    <w:rsid w:val="00EE3614"/>
    <w:rsid w:val="00EF1EDF"/>
    <w:rsid w:val="00E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E1E01-ADD2-484C-BFD1-BBE6C6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612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phongbv</cp:lastModifiedBy>
  <cp:revision>56</cp:revision>
  <cp:lastPrinted>2006-08-01T17:47:00Z</cp:lastPrinted>
  <dcterms:created xsi:type="dcterms:W3CDTF">2013-09-09T11:37:00Z</dcterms:created>
  <dcterms:modified xsi:type="dcterms:W3CDTF">2014-01-24T09:27:00Z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