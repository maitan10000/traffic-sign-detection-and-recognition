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066A0" w:rsidP="00BF063C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Thirteen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>(</w:t>
            </w:r>
            <w:r w:rsidR="00BF063C">
              <w:rPr>
                <w:rFonts w:ascii="Arial" w:hAnsi="Arial" w:cs="Arial"/>
                <w:sz w:val="24"/>
              </w:rPr>
              <w:t>Afternoon</w:t>
            </w:r>
            <w:r w:rsidR="007743C2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03/03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E066A0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03/03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149FF" w:rsidP="001149FF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03</w:t>
            </w:r>
            <w:r w:rsidR="001E61D7">
              <w:rPr>
                <w:spacing w:val="0"/>
                <w:sz w:val="21"/>
              </w:rPr>
              <w:t>:</w:t>
            </w:r>
            <w:r>
              <w:rPr>
                <w:spacing w:val="0"/>
                <w:sz w:val="21"/>
              </w:rPr>
              <w:t>00 pm – 03:45</w:t>
            </w:r>
            <w:bookmarkStart w:id="0" w:name="_GoBack"/>
            <w:bookmarkEnd w:id="0"/>
            <w:r w:rsidR="00526758">
              <w:rPr>
                <w:spacing w:val="0"/>
                <w:sz w:val="21"/>
              </w:rPr>
              <w:t xml:space="preserve">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1E61D7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 xml:space="preserve">Room </w:t>
            </w:r>
            <w:r w:rsidR="001E61D7">
              <w:rPr>
                <w:spacing w:val="0"/>
                <w:sz w:val="21"/>
              </w:rPr>
              <w:t>101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066A0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PhongBV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1E61D7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KhanhKT, </w:t>
            </w:r>
            <w:r w:rsidR="001E61D7">
              <w:rPr>
                <w:sz w:val="21"/>
              </w:rPr>
              <w:t>TanMV, PhongBV, NghiaHD, TuanTL</w:t>
            </w:r>
            <w:r w:rsidR="00131CA3">
              <w:rPr>
                <w:sz w:val="21"/>
              </w:rPr>
              <w:t>(Absent)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96259B" w:rsidP="00645D2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 xml:space="preserve">Review for week </w:t>
            </w:r>
            <w:r w:rsidR="00645D22">
              <w:rPr>
                <w:sz w:val="24"/>
              </w:rPr>
              <w:t>7</w:t>
            </w:r>
            <w:r w:rsidRPr="00694847">
              <w:rPr>
                <w:sz w:val="24"/>
                <w:vertAlign w:val="superscript"/>
              </w:rPr>
              <w:t>th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E61D7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01</w:t>
            </w:r>
            <w:r w:rsidR="00A8363E">
              <w:rPr>
                <w:sz w:val="21"/>
              </w:rPr>
              <w:t>:</w:t>
            </w:r>
            <w:r w:rsidR="00806843">
              <w:rPr>
                <w:sz w:val="21"/>
              </w:rPr>
              <w:t>15</w:t>
            </w:r>
            <w:r>
              <w:rPr>
                <w:sz w:val="21"/>
              </w:rPr>
              <w:t xml:space="preserve"> p</w:t>
            </w:r>
            <w:r w:rsidR="0010071A" w:rsidRPr="0082115E">
              <w:rPr>
                <w:sz w:val="21"/>
              </w:rPr>
              <w:t>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694847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main function</w:t>
            </w:r>
            <w:r w:rsidR="0039369E">
              <w:rPr>
                <w:sz w:val="21"/>
              </w:rPr>
              <w:t>s</w:t>
            </w:r>
            <w:r>
              <w:rPr>
                <w:sz w:val="21"/>
              </w:rPr>
              <w:t xml:space="preserve"> of the project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F20C58" w:rsidP="00F20C58">
            <w:pPr>
              <w:pStyle w:val="BodyCopy"/>
              <w:numPr>
                <w:ilvl w:val="0"/>
                <w:numId w:val="7"/>
              </w:numPr>
              <w:rPr>
                <w:sz w:val="21"/>
              </w:rPr>
            </w:pPr>
            <w:r>
              <w:rPr>
                <w:sz w:val="21"/>
              </w:rPr>
              <w:t>Continue complete android, web service and console app.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4B3BAD">
        <w:trPr>
          <w:trHeight w:hRule="exact" w:val="849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4B3BAD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Continue android, web service and console app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</w:t>
            </w:r>
            <w:r w:rsidR="004B3BAD">
              <w:rPr>
                <w:sz w:val="21"/>
              </w:rPr>
              <w:t>, PhongBV, NghiaHD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BF1" w:rsidRDefault="00D02BF1">
      <w:r>
        <w:separator/>
      </w:r>
    </w:p>
  </w:endnote>
  <w:endnote w:type="continuationSeparator" w:id="0">
    <w:p w:rsidR="00D02BF1" w:rsidRDefault="00D02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BF1" w:rsidRDefault="00D02BF1">
      <w:r>
        <w:separator/>
      </w:r>
    </w:p>
  </w:footnote>
  <w:footnote w:type="continuationSeparator" w:id="0">
    <w:p w:rsidR="00D02BF1" w:rsidRDefault="00D02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40A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D7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8F4C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824B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165B"/>
    <w:multiLevelType w:val="hybridMultilevel"/>
    <w:tmpl w:val="D69482B6"/>
    <w:lvl w:ilvl="0" w:tplc="FB42C7FE">
      <w:numFmt w:val="bullet"/>
      <w:lvlText w:val="-"/>
      <w:lvlJc w:val="left"/>
      <w:pPr>
        <w:ind w:left="108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149FF"/>
    <w:rsid w:val="00131CA3"/>
    <w:rsid w:val="00132859"/>
    <w:rsid w:val="001835A3"/>
    <w:rsid w:val="0018514B"/>
    <w:rsid w:val="0019670D"/>
    <w:rsid w:val="001D07BD"/>
    <w:rsid w:val="001E61D7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9369E"/>
    <w:rsid w:val="003A5175"/>
    <w:rsid w:val="003D5325"/>
    <w:rsid w:val="003D6A88"/>
    <w:rsid w:val="00425BE6"/>
    <w:rsid w:val="004335BE"/>
    <w:rsid w:val="00473A20"/>
    <w:rsid w:val="00476AC8"/>
    <w:rsid w:val="004A345D"/>
    <w:rsid w:val="004B3BAD"/>
    <w:rsid w:val="004B55BB"/>
    <w:rsid w:val="004C0175"/>
    <w:rsid w:val="004D65F8"/>
    <w:rsid w:val="004D7341"/>
    <w:rsid w:val="004E1CFD"/>
    <w:rsid w:val="00516CA8"/>
    <w:rsid w:val="00526758"/>
    <w:rsid w:val="00556E6A"/>
    <w:rsid w:val="005B29C2"/>
    <w:rsid w:val="005C6652"/>
    <w:rsid w:val="005F2174"/>
    <w:rsid w:val="006240C5"/>
    <w:rsid w:val="006426C0"/>
    <w:rsid w:val="00645D22"/>
    <w:rsid w:val="00694847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06843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6259B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B0A46"/>
    <w:rsid w:val="00BB5269"/>
    <w:rsid w:val="00BC6D22"/>
    <w:rsid w:val="00BF063C"/>
    <w:rsid w:val="00BF165D"/>
    <w:rsid w:val="00C12225"/>
    <w:rsid w:val="00D02BF1"/>
    <w:rsid w:val="00D541CC"/>
    <w:rsid w:val="00D74C7B"/>
    <w:rsid w:val="00DD0162"/>
    <w:rsid w:val="00DE2777"/>
    <w:rsid w:val="00E066A0"/>
    <w:rsid w:val="00E2054A"/>
    <w:rsid w:val="00E26960"/>
    <w:rsid w:val="00E51488"/>
    <w:rsid w:val="00EB1EEE"/>
    <w:rsid w:val="00ED4FE4"/>
    <w:rsid w:val="00EE3614"/>
    <w:rsid w:val="00EF1EDF"/>
    <w:rsid w:val="00EF62AC"/>
    <w:rsid w:val="00F2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1616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phongbv</cp:lastModifiedBy>
  <cp:revision>79</cp:revision>
  <cp:lastPrinted>2006-08-01T17:47:00Z</cp:lastPrinted>
  <dcterms:created xsi:type="dcterms:W3CDTF">2013-09-09T11:37:00Z</dcterms:created>
  <dcterms:modified xsi:type="dcterms:W3CDTF">2014-03-04T00:30:00Z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