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371594" w:rsidP="00C12225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Fifth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 xml:space="preserve">(Morning </w:t>
            </w:r>
            <w:r w:rsidR="00C12225">
              <w:rPr>
                <w:rFonts w:ascii="Arial" w:hAnsi="Arial" w:cs="Arial"/>
                <w:sz w:val="24"/>
              </w:rPr>
              <w:t>21</w:t>
            </w:r>
            <w:r w:rsidR="006F67C8">
              <w:rPr>
                <w:rFonts w:ascii="Arial" w:hAnsi="Arial" w:cs="Arial"/>
                <w:sz w:val="24"/>
              </w:rPr>
              <w:t>/01/2014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C12225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4D65F8">
              <w:rPr>
                <w:sz w:val="21"/>
              </w:rPr>
              <w:t>/0</w:t>
            </w:r>
            <w:r w:rsidR="00425BE6">
              <w:rPr>
                <w:sz w:val="21"/>
              </w:rPr>
              <w:t>1/2014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05FE3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476AC8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TanMV</w:t>
            </w:r>
            <w:proofErr w:type="spellEnd"/>
            <w:r w:rsidR="00476AC8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PhongBV,NghiaHD</w:t>
            </w:r>
            <w:proofErr w:type="spellEnd"/>
            <w:r w:rsidR="00476AC8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TuanTL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EF1EDF" w:rsidP="00042015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11:15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7317C3" w:rsidRPr="0082115E" w:rsidRDefault="007317C3" w:rsidP="00042015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05FE3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05FE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Review report 2 the code convention part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05FE3" w:rsidP="004E1CF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Make the sample</w:t>
            </w:r>
            <w:r w:rsidR="004E1CFD">
              <w:rPr>
                <w:sz w:val="21"/>
              </w:rPr>
              <w:t xml:space="preserve"> code</w:t>
            </w:r>
            <w:r>
              <w:rPr>
                <w:sz w:val="21"/>
              </w:rPr>
              <w:t xml:space="preserve"> shorter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1835A3">
        <w:trPr>
          <w:trHeight w:hRule="exact" w:val="640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F165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2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05FE3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5F2174" w:rsidP="00705FE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</w:t>
            </w:r>
            <w:r w:rsidR="00705FE3">
              <w:rPr>
                <w:sz w:val="21"/>
              </w:rPr>
              <w:t>4</w:t>
            </w:r>
            <w:r w:rsidR="001835A3">
              <w:rPr>
                <w:sz w:val="21"/>
              </w:rPr>
              <w:t>/01/</w:t>
            </w:r>
            <w:r w:rsidR="00BA6A72">
              <w:rPr>
                <w:sz w:val="21"/>
              </w:rPr>
              <w:t>2014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705FE3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3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B662E0" w:rsidP="00B662E0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11:25</w:t>
            </w:r>
            <w:r w:rsidR="0010071A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705FE3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Review </w:t>
            </w:r>
            <w:proofErr w:type="spellStart"/>
            <w:r>
              <w:rPr>
                <w:sz w:val="21"/>
              </w:rPr>
              <w:t>usecase</w:t>
            </w:r>
            <w:proofErr w:type="spellEnd"/>
            <w:r>
              <w:rPr>
                <w:sz w:val="21"/>
              </w:rPr>
              <w:t xml:space="preserve"> and ERD in report 3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A6A72">
        <w:trPr>
          <w:trHeight w:hRule="exact" w:val="1171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A5175" w:rsidRDefault="003A5175" w:rsidP="003A5175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>Add system requirement in report 3</w:t>
            </w:r>
          </w:p>
          <w:p w:rsidR="003A5175" w:rsidRDefault="003A5175" w:rsidP="003A5175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 xml:space="preserve">Fix </w:t>
            </w:r>
            <w:proofErr w:type="spellStart"/>
            <w:r>
              <w:rPr>
                <w:sz w:val="21"/>
              </w:rPr>
              <w:t>usecase</w:t>
            </w:r>
            <w:proofErr w:type="spellEnd"/>
            <w:r>
              <w:rPr>
                <w:sz w:val="21"/>
              </w:rPr>
              <w:t>: add business rule, fix another mistakes.</w:t>
            </w:r>
          </w:p>
          <w:p w:rsidR="003A5175" w:rsidRPr="003A5175" w:rsidRDefault="003A5175" w:rsidP="003A5175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>Fix ERD: add dictionary</w:t>
            </w:r>
          </w:p>
          <w:p w:rsidR="00556E6A" w:rsidRPr="0082115E" w:rsidRDefault="00556E6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10071A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Use Case</w:t>
            </w:r>
            <w:r w:rsidR="00EF1EDF">
              <w:rPr>
                <w:sz w:val="21"/>
              </w:rPr>
              <w:t xml:space="preserve"> (S</w:t>
            </w:r>
            <w:r w:rsidR="00EF1EDF" w:rsidRPr="00EF1EDF">
              <w:rPr>
                <w:sz w:val="21"/>
              </w:rPr>
              <w:t>pecification</w:t>
            </w:r>
            <w:r w:rsidR="00EF1EDF">
              <w:rPr>
                <w:sz w:val="21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5F2174" w:rsidP="003A517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</w:t>
            </w:r>
            <w:r w:rsidR="003A5175">
              <w:rPr>
                <w:sz w:val="21"/>
              </w:rPr>
              <w:t>4</w:t>
            </w:r>
            <w:r w:rsidR="0010071A">
              <w:rPr>
                <w:sz w:val="21"/>
              </w:rPr>
              <w:t>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3A5175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2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3A5175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3A5175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24</w:t>
            </w:r>
            <w:r w:rsidR="00D541CC">
              <w:rPr>
                <w:sz w:val="21"/>
              </w:rPr>
              <w:t>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3A5175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ERD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3A5175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3A5175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24</w:t>
            </w:r>
            <w:r w:rsidR="00D541CC">
              <w:rPr>
                <w:sz w:val="21"/>
              </w:rPr>
              <w:t>/01/2014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45D" w:rsidRDefault="004A345D">
      <w:r>
        <w:separator/>
      </w:r>
    </w:p>
  </w:endnote>
  <w:endnote w:type="continuationSeparator" w:id="0">
    <w:p w:rsidR="004A345D" w:rsidRDefault="004A3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45D" w:rsidRDefault="004A345D">
      <w:r>
        <w:separator/>
      </w:r>
    </w:p>
  </w:footnote>
  <w:footnote w:type="continuationSeparator" w:id="0">
    <w:p w:rsidR="004A345D" w:rsidRDefault="004A3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4054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F9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BDCF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34AF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32758"/>
    <w:rsid w:val="00042015"/>
    <w:rsid w:val="00083723"/>
    <w:rsid w:val="000C3B6E"/>
    <w:rsid w:val="000D4B3E"/>
    <w:rsid w:val="0010071A"/>
    <w:rsid w:val="00132859"/>
    <w:rsid w:val="001835A3"/>
    <w:rsid w:val="0018514B"/>
    <w:rsid w:val="0019670D"/>
    <w:rsid w:val="001F0D6D"/>
    <w:rsid w:val="002A6B4D"/>
    <w:rsid w:val="00306797"/>
    <w:rsid w:val="00310743"/>
    <w:rsid w:val="003146E1"/>
    <w:rsid w:val="003360EA"/>
    <w:rsid w:val="003545FA"/>
    <w:rsid w:val="00371594"/>
    <w:rsid w:val="00376666"/>
    <w:rsid w:val="003A5175"/>
    <w:rsid w:val="003D6A88"/>
    <w:rsid w:val="00425BE6"/>
    <w:rsid w:val="004335BE"/>
    <w:rsid w:val="00476AC8"/>
    <w:rsid w:val="004A345D"/>
    <w:rsid w:val="004B55BB"/>
    <w:rsid w:val="004D65F8"/>
    <w:rsid w:val="004D7341"/>
    <w:rsid w:val="004E1CFD"/>
    <w:rsid w:val="00526758"/>
    <w:rsid w:val="00556E6A"/>
    <w:rsid w:val="005C6652"/>
    <w:rsid w:val="005F2174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82115E"/>
    <w:rsid w:val="00825DE7"/>
    <w:rsid w:val="00864AB7"/>
    <w:rsid w:val="00866044"/>
    <w:rsid w:val="0087426A"/>
    <w:rsid w:val="00894350"/>
    <w:rsid w:val="008A0242"/>
    <w:rsid w:val="009459F9"/>
    <w:rsid w:val="009D2E7F"/>
    <w:rsid w:val="009F1D6C"/>
    <w:rsid w:val="00A71C10"/>
    <w:rsid w:val="00B4503C"/>
    <w:rsid w:val="00B662E0"/>
    <w:rsid w:val="00BA5403"/>
    <w:rsid w:val="00BA6A72"/>
    <w:rsid w:val="00BC6D22"/>
    <w:rsid w:val="00BF165D"/>
    <w:rsid w:val="00C12225"/>
    <w:rsid w:val="00D541CC"/>
    <w:rsid w:val="00DD0162"/>
    <w:rsid w:val="00DE2777"/>
    <w:rsid w:val="00E2054A"/>
    <w:rsid w:val="00E26960"/>
    <w:rsid w:val="00EB1EEE"/>
    <w:rsid w:val="00ED4FE4"/>
    <w:rsid w:val="00EE3614"/>
    <w:rsid w:val="00E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E1E01-ADD2-484C-BFD1-BBE6C6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600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Everything</cp:lastModifiedBy>
  <cp:revision>53</cp:revision>
  <cp:lastPrinted>2006-08-01T17:47:00Z</cp:lastPrinted>
  <dcterms:created xsi:type="dcterms:W3CDTF">2013-09-09T11:37:00Z</dcterms:created>
  <dcterms:modified xsi:type="dcterms:W3CDTF">2014-01-21T11:48:00Z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