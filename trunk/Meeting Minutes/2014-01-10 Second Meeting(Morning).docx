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7743C2" w:rsidP="00D541CC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sz w:val="24"/>
              </w:rPr>
              <w:t>Second</w:t>
            </w:r>
            <w:r w:rsidR="00D541CC">
              <w:rPr>
                <w:rFonts w:ascii="Arial" w:hAnsi="Arial" w:cs="Arial"/>
                <w:sz w:val="24"/>
              </w:rPr>
              <w:t xml:space="preserve"> Meeting </w:t>
            </w:r>
            <w:r w:rsidR="006F67C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(Morning 10</w:t>
            </w:r>
            <w:r w:rsidR="006F67C8">
              <w:rPr>
                <w:rFonts w:ascii="Arial" w:hAnsi="Arial" w:cs="Arial"/>
                <w:sz w:val="24"/>
              </w:rPr>
              <w:t>/01/2014</w:t>
            </w:r>
            <w:r w:rsidR="00866044">
              <w:rPr>
                <w:rFonts w:ascii="Arial" w:hAnsi="Arial" w:cs="Arial"/>
                <w:sz w:val="24"/>
              </w:rPr>
              <w:t>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7743C2" w:rsidP="00425BE6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10</w:t>
            </w:r>
            <w:r w:rsidR="004D65F8">
              <w:rPr>
                <w:sz w:val="21"/>
              </w:rPr>
              <w:t>/0</w:t>
            </w:r>
            <w:r w:rsidR="00425BE6">
              <w:rPr>
                <w:sz w:val="21"/>
              </w:rPr>
              <w:t>1/2014</w:t>
            </w:r>
            <w:r w:rsidR="00ED4FE4">
              <w:rPr>
                <w:sz w:val="21"/>
              </w:rPr>
              <w:t xml:space="preserve"> 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526758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11:15 am – 12:00 pm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10743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Room 308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7743C2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PhongBV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476AC8">
            <w:pPr>
              <w:pStyle w:val="BodyCopy"/>
              <w:rPr>
                <w:sz w:val="21"/>
              </w:rPr>
            </w:pPr>
            <w:proofErr w:type="spellStart"/>
            <w:r w:rsidRPr="0082115E">
              <w:rPr>
                <w:sz w:val="21"/>
              </w:rPr>
              <w:t>KhanhKT</w:t>
            </w:r>
            <w:proofErr w:type="spellEnd"/>
            <w:r w:rsidRPr="0082115E">
              <w:rPr>
                <w:sz w:val="21"/>
              </w:rPr>
              <w:t xml:space="preserve">, </w:t>
            </w:r>
            <w:proofErr w:type="spellStart"/>
            <w:r w:rsidR="00476AC8">
              <w:rPr>
                <w:sz w:val="21"/>
              </w:rPr>
              <w:t>TanMV</w:t>
            </w:r>
            <w:proofErr w:type="spellEnd"/>
            <w:r w:rsidR="00476AC8">
              <w:rPr>
                <w:sz w:val="21"/>
              </w:rPr>
              <w:t xml:space="preserve">, </w:t>
            </w:r>
            <w:proofErr w:type="spellStart"/>
            <w:r w:rsidR="00476AC8">
              <w:rPr>
                <w:sz w:val="21"/>
              </w:rPr>
              <w:t>PhongBV,NghiaHD</w:t>
            </w:r>
            <w:proofErr w:type="spellEnd"/>
            <w:r w:rsidR="00476AC8">
              <w:rPr>
                <w:sz w:val="21"/>
              </w:rPr>
              <w:t xml:space="preserve">, </w:t>
            </w:r>
            <w:proofErr w:type="spellStart"/>
            <w:r w:rsidR="00476AC8">
              <w:rPr>
                <w:sz w:val="21"/>
              </w:rPr>
              <w:t>TuanTL</w:t>
            </w:r>
            <w:proofErr w:type="spellEnd"/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7743C2" w:rsidP="00042015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Review report 1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7317C3" w:rsidP="0004201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11:15</w:t>
            </w:r>
            <w:r w:rsidR="0019670D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Default="007317C3" w:rsidP="00042015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7317C3" w:rsidRPr="0082115E" w:rsidRDefault="007317C3" w:rsidP="00042015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835A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Show all content in report 1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835A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 xml:space="preserve">Edit some content are not suitable then show the final report 1 in the next meeting 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 w:rsidTr="001835A3">
        <w:trPr>
          <w:trHeight w:hRule="exact" w:val="640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835A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Report 1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835A3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PhongBV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NghiaHD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835A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13/01/</w:t>
            </w:r>
            <w:r w:rsidR="00BA6A72">
              <w:rPr>
                <w:sz w:val="21"/>
              </w:rPr>
              <w:t>2014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0071A" w:rsidRPr="0082115E" w:rsidRDefault="0010071A" w:rsidP="00BA6A72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Discuss project</w:t>
            </w:r>
            <w:r w:rsidR="00BA6A72">
              <w:rPr>
                <w:sz w:val="24"/>
              </w:rPr>
              <w:t xml:space="preserve"> and divide works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11:30</w:t>
            </w:r>
            <w:r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BA6A72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D</w:t>
            </w:r>
            <w:r w:rsidR="00D541CC">
              <w:rPr>
                <w:sz w:val="21"/>
              </w:rPr>
              <w:t>iscuss about tasks, and demo re</w:t>
            </w:r>
            <w:r>
              <w:rPr>
                <w:sz w:val="21"/>
              </w:rPr>
              <w:t>co</w:t>
            </w:r>
            <w:r w:rsidR="00D541CC">
              <w:rPr>
                <w:sz w:val="21"/>
              </w:rPr>
              <w:t>g</w:t>
            </w:r>
            <w:r>
              <w:rPr>
                <w:sz w:val="21"/>
              </w:rPr>
              <w:t>nition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 w:rsidTr="00BA6A72">
        <w:trPr>
          <w:trHeight w:hRule="exact" w:val="1171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Default="00556E6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Task divide in action items below.</w:t>
            </w:r>
          </w:p>
          <w:p w:rsidR="00556E6A" w:rsidRPr="0082115E" w:rsidRDefault="00556E6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10071A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Use Case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D541CC" w:rsidP="0010071A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PhongBV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NghiaHD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14</w:t>
            </w:r>
            <w:r w:rsidR="0010071A">
              <w:rPr>
                <w:sz w:val="21"/>
              </w:rPr>
              <w:t>/01/2014</w:t>
            </w:r>
          </w:p>
        </w:tc>
      </w:tr>
      <w:tr w:rsidR="00D541CC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Mobile Prototype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D541CC" w:rsidP="0010071A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PhongBV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14/01/2014</w:t>
            </w:r>
          </w:p>
        </w:tc>
      </w:tr>
      <w:tr w:rsidR="00D541CC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Web Prototype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D541CC" w:rsidP="0010071A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14/01/2014</w:t>
            </w:r>
          </w:p>
        </w:tc>
      </w:tr>
      <w:tr w:rsidR="00D541CC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Report 2 for review in the next meeting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D541CC" w:rsidP="0010071A">
            <w:pPr>
              <w:pStyle w:val="BodyCopy"/>
              <w:rPr>
                <w:sz w:val="21"/>
              </w:rPr>
            </w:pPr>
            <w:proofErr w:type="spellStart"/>
            <w:r>
              <w:rPr>
                <w:sz w:val="21"/>
              </w:rPr>
              <w:t>TanMV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PhongBV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NghiaHD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TuanTL</w:t>
            </w:r>
            <w:proofErr w:type="spellEnd"/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41CC" w:rsidRDefault="00D541CC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14/01/2014</w:t>
            </w:r>
            <w:bookmarkStart w:id="0" w:name="_GoBack"/>
            <w:bookmarkEnd w:id="0"/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5FE" w:rsidRDefault="007035FE">
      <w:r>
        <w:separator/>
      </w:r>
    </w:p>
  </w:endnote>
  <w:endnote w:type="continuationSeparator" w:id="0">
    <w:p w:rsidR="007035FE" w:rsidRDefault="00703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5FE" w:rsidRDefault="007035FE">
      <w:r>
        <w:separator/>
      </w:r>
    </w:p>
  </w:footnote>
  <w:footnote w:type="continuationSeparator" w:id="0">
    <w:p w:rsidR="007035FE" w:rsidRDefault="007035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D0B8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38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CDDAA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13C5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32758"/>
    <w:rsid w:val="00042015"/>
    <w:rsid w:val="00083723"/>
    <w:rsid w:val="000D4B3E"/>
    <w:rsid w:val="0010071A"/>
    <w:rsid w:val="00132859"/>
    <w:rsid w:val="001835A3"/>
    <w:rsid w:val="0018514B"/>
    <w:rsid w:val="0019670D"/>
    <w:rsid w:val="001F0D6D"/>
    <w:rsid w:val="002A6B4D"/>
    <w:rsid w:val="00306797"/>
    <w:rsid w:val="00310743"/>
    <w:rsid w:val="003146E1"/>
    <w:rsid w:val="003360EA"/>
    <w:rsid w:val="003545FA"/>
    <w:rsid w:val="00376666"/>
    <w:rsid w:val="003D6A88"/>
    <w:rsid w:val="00425BE6"/>
    <w:rsid w:val="004335BE"/>
    <w:rsid w:val="00476AC8"/>
    <w:rsid w:val="004B55BB"/>
    <w:rsid w:val="004D65F8"/>
    <w:rsid w:val="00526758"/>
    <w:rsid w:val="00556E6A"/>
    <w:rsid w:val="005C6652"/>
    <w:rsid w:val="006B3F0A"/>
    <w:rsid w:val="006E0E70"/>
    <w:rsid w:val="006F6279"/>
    <w:rsid w:val="006F67C8"/>
    <w:rsid w:val="007035FE"/>
    <w:rsid w:val="007317C3"/>
    <w:rsid w:val="007432EC"/>
    <w:rsid w:val="007743C2"/>
    <w:rsid w:val="0082115E"/>
    <w:rsid w:val="00825DE7"/>
    <w:rsid w:val="00864AB7"/>
    <w:rsid w:val="00866044"/>
    <w:rsid w:val="0087426A"/>
    <w:rsid w:val="00894350"/>
    <w:rsid w:val="008A0242"/>
    <w:rsid w:val="009459F9"/>
    <w:rsid w:val="00A71C10"/>
    <w:rsid w:val="00B4503C"/>
    <w:rsid w:val="00BA5403"/>
    <w:rsid w:val="00BA6A72"/>
    <w:rsid w:val="00D541CC"/>
    <w:rsid w:val="00DD0162"/>
    <w:rsid w:val="00DE2777"/>
    <w:rsid w:val="00E26960"/>
    <w:rsid w:val="00EB1EEE"/>
    <w:rsid w:val="00ED4FE4"/>
    <w:rsid w:val="00E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18ECF2B-BCFE-4A46-95A7-835D75A6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TS010173185.dotx</Template>
  <TotalTime>584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phongbv</cp:lastModifiedBy>
  <cp:revision>38</cp:revision>
  <cp:lastPrinted>2006-08-01T17:47:00Z</cp:lastPrinted>
  <dcterms:created xsi:type="dcterms:W3CDTF">2013-09-09T11:37:00Z</dcterms:created>
  <dcterms:modified xsi:type="dcterms:W3CDTF">2014-01-12T16:04:00Z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