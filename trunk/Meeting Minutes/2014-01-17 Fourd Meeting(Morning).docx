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7743C2" w:rsidP="00EF1EDF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Second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(Morning </w:t>
            </w:r>
            <w:r w:rsidR="00EF1EDF">
              <w:rPr>
                <w:rFonts w:ascii="Arial" w:hAnsi="Arial" w:cs="Arial"/>
                <w:sz w:val="24"/>
              </w:rPr>
              <w:t>14</w:t>
            </w:r>
            <w:r w:rsidR="006F67C8">
              <w:rPr>
                <w:rFonts w:ascii="Arial" w:hAnsi="Arial" w:cs="Arial"/>
                <w:sz w:val="24"/>
              </w:rPr>
              <w:t>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6C619C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17</w:t>
            </w:r>
            <w:r w:rsidR="004D65F8">
              <w:rPr>
                <w:sz w:val="21"/>
              </w:rPr>
              <w:t>/0</w:t>
            </w:r>
            <w:r w:rsidR="00425BE6"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C619C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476AC8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TanMV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PhongBV,NghiaHD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TuanTL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F1EDF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F1EDF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Show all content in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Edit some content are not suita</w:t>
            </w:r>
            <w:r w:rsidR="00EF1EDF">
              <w:rPr>
                <w:sz w:val="21"/>
              </w:rPr>
              <w:t>ble then show the final report 2</w:t>
            </w:r>
            <w:r>
              <w:rPr>
                <w:sz w:val="21"/>
              </w:rPr>
              <w:t xml:space="preserve"> in the next meeting 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1835A3">
        <w:trPr>
          <w:trHeight w:hRule="exact" w:val="64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F165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5F217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1835A3">
              <w:rPr>
                <w:sz w:val="21"/>
              </w:rPr>
              <w:t>/01/</w:t>
            </w:r>
            <w:r w:rsidR="00BA6A72">
              <w:rPr>
                <w:sz w:val="21"/>
              </w:rPr>
              <w:t>2014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10071A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Discuss project</w:t>
            </w:r>
            <w:r w:rsidR="00BA6A72">
              <w:rPr>
                <w:sz w:val="24"/>
              </w:rPr>
              <w:t xml:space="preserve"> and divide works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11:30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BA6A72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</w:t>
            </w:r>
            <w:r w:rsidR="00D541CC">
              <w:rPr>
                <w:sz w:val="21"/>
              </w:rPr>
              <w:t>iscuss about tasks, and demo re</w:t>
            </w:r>
            <w:r>
              <w:rPr>
                <w:sz w:val="21"/>
              </w:rPr>
              <w:t>co</w:t>
            </w:r>
            <w:r w:rsidR="00D541CC">
              <w:rPr>
                <w:sz w:val="21"/>
              </w:rPr>
              <w:t>g</w:t>
            </w:r>
            <w:r>
              <w:rPr>
                <w:sz w:val="21"/>
              </w:rPr>
              <w:t>nition</w:t>
            </w:r>
            <w:r w:rsidR="00E2054A">
              <w:rPr>
                <w:sz w:val="21"/>
              </w:rPr>
              <w:t xml:space="preserve">, review some </w:t>
            </w:r>
            <w:r w:rsidR="00BC6D22">
              <w:rPr>
                <w:sz w:val="21"/>
              </w:rPr>
              <w:t>use case</w:t>
            </w:r>
            <w:r w:rsidR="000C3B6E">
              <w:rPr>
                <w:sz w:val="21"/>
              </w:rPr>
              <w:t>.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A6A72">
        <w:trPr>
          <w:trHeight w:hRule="exact" w:val="1171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Default="007B3077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Tasks divide</w:t>
            </w:r>
            <w:r w:rsidR="00556E6A">
              <w:rPr>
                <w:sz w:val="21"/>
              </w:rPr>
              <w:t xml:space="preserve"> in action items below.</w:t>
            </w:r>
          </w:p>
          <w:p w:rsidR="00556E6A" w:rsidRPr="0082115E" w:rsidRDefault="00556E6A" w:rsidP="0010071A">
            <w:pPr>
              <w:pStyle w:val="BodyCopy"/>
              <w:rPr>
                <w:sz w:val="21"/>
              </w:rPr>
            </w:pPr>
          </w:p>
        </w:tc>
        <w:bookmarkStart w:id="0" w:name="_GoBack"/>
        <w:bookmarkEnd w:id="0"/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  <w:r w:rsidR="00EF1EDF">
              <w:rPr>
                <w:sz w:val="21"/>
              </w:rPr>
              <w:t xml:space="preserve"> (S</w:t>
            </w:r>
            <w:r w:rsidR="00EF1EDF" w:rsidRPr="00EF1EDF">
              <w:rPr>
                <w:sz w:val="21"/>
              </w:rPr>
              <w:t>pecification</w:t>
            </w:r>
            <w:r w:rsidR="00EF1EDF">
              <w:rPr>
                <w:sz w:val="21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5F2174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10071A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E2054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Fix </w:t>
            </w:r>
            <w:r w:rsidR="00D541CC">
              <w:rPr>
                <w:sz w:val="21"/>
              </w:rPr>
              <w:t>Web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5F2174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D541CC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 for review in the next meeting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5F2174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D541CC">
              <w:rPr>
                <w:sz w:val="21"/>
              </w:rPr>
              <w:t>/01/2014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6C" w:rsidRDefault="009F1D6C">
      <w:r>
        <w:separator/>
      </w:r>
    </w:p>
  </w:endnote>
  <w:endnote w:type="continuationSeparator" w:id="0">
    <w:p w:rsidR="009F1D6C" w:rsidRDefault="009F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6C" w:rsidRDefault="009F1D6C">
      <w:r>
        <w:separator/>
      </w:r>
    </w:p>
  </w:footnote>
  <w:footnote w:type="continuationSeparator" w:id="0">
    <w:p w:rsidR="009F1D6C" w:rsidRDefault="009F1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054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F9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BDCF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34AF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6666"/>
    <w:rsid w:val="003D6A88"/>
    <w:rsid w:val="00425BE6"/>
    <w:rsid w:val="004335BE"/>
    <w:rsid w:val="00476AC8"/>
    <w:rsid w:val="004B55BB"/>
    <w:rsid w:val="004D65F8"/>
    <w:rsid w:val="00526758"/>
    <w:rsid w:val="00556E6A"/>
    <w:rsid w:val="005C6652"/>
    <w:rsid w:val="005F2174"/>
    <w:rsid w:val="006B3F0A"/>
    <w:rsid w:val="006C619C"/>
    <w:rsid w:val="006E0E70"/>
    <w:rsid w:val="006F6279"/>
    <w:rsid w:val="006F67C8"/>
    <w:rsid w:val="007035FE"/>
    <w:rsid w:val="007317C3"/>
    <w:rsid w:val="007432EC"/>
    <w:rsid w:val="007743C2"/>
    <w:rsid w:val="007B3077"/>
    <w:rsid w:val="0082115E"/>
    <w:rsid w:val="00825DE7"/>
    <w:rsid w:val="00864AB7"/>
    <w:rsid w:val="00866044"/>
    <w:rsid w:val="0087426A"/>
    <w:rsid w:val="00894350"/>
    <w:rsid w:val="008A0242"/>
    <w:rsid w:val="009459F9"/>
    <w:rsid w:val="009D2E7F"/>
    <w:rsid w:val="009F1D6C"/>
    <w:rsid w:val="00A71C10"/>
    <w:rsid w:val="00B4503C"/>
    <w:rsid w:val="00BA5403"/>
    <w:rsid w:val="00BA6A72"/>
    <w:rsid w:val="00BC6D22"/>
    <w:rsid w:val="00BF165D"/>
    <w:rsid w:val="00D541CC"/>
    <w:rsid w:val="00DD0162"/>
    <w:rsid w:val="00DE2777"/>
    <w:rsid w:val="00E2054A"/>
    <w:rsid w:val="00E26960"/>
    <w:rsid w:val="00EB1EEE"/>
    <w:rsid w:val="00ED4FE4"/>
    <w:rsid w:val="00EE3614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591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Tuan</cp:lastModifiedBy>
  <cp:revision>46</cp:revision>
  <cp:lastPrinted>2006-08-01T17:47:00Z</cp:lastPrinted>
  <dcterms:created xsi:type="dcterms:W3CDTF">2013-09-09T11:37:00Z</dcterms:created>
  <dcterms:modified xsi:type="dcterms:W3CDTF">2014-01-20T16:26:00Z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