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1E61D7" w:rsidP="00A8363E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Tenth</w:t>
            </w:r>
            <w:r w:rsidR="00D541CC">
              <w:rPr>
                <w:rFonts w:ascii="Arial" w:hAnsi="Arial" w:cs="Arial"/>
                <w:sz w:val="24"/>
              </w:rPr>
              <w:t xml:space="preserve"> Meeting </w:t>
            </w:r>
            <w:r w:rsidR="006F67C8">
              <w:rPr>
                <w:rFonts w:ascii="Arial" w:hAnsi="Arial" w:cs="Arial"/>
                <w:sz w:val="24"/>
              </w:rPr>
              <w:t xml:space="preserve"> </w:t>
            </w:r>
            <w:r w:rsidR="007743C2">
              <w:rPr>
                <w:rFonts w:ascii="Arial" w:hAnsi="Arial" w:cs="Arial"/>
                <w:sz w:val="24"/>
              </w:rPr>
              <w:t xml:space="preserve">(Morning </w:t>
            </w:r>
            <w:r>
              <w:rPr>
                <w:rFonts w:ascii="Arial" w:hAnsi="Arial" w:cs="Arial"/>
                <w:sz w:val="24"/>
              </w:rPr>
              <w:t>21</w:t>
            </w:r>
            <w:r w:rsidR="00473A20">
              <w:rPr>
                <w:rFonts w:ascii="Arial" w:hAnsi="Arial" w:cs="Arial"/>
                <w:sz w:val="24"/>
              </w:rPr>
              <w:t>/02</w:t>
            </w:r>
            <w:r w:rsidR="006F67C8">
              <w:rPr>
                <w:rFonts w:ascii="Arial" w:hAnsi="Arial" w:cs="Arial"/>
                <w:sz w:val="24"/>
              </w:rPr>
              <w:t>/2014</w:t>
            </w:r>
            <w:r w:rsidR="00866044">
              <w:rPr>
                <w:rFonts w:ascii="Arial" w:hAnsi="Arial" w:cs="Arial"/>
                <w:sz w:val="24"/>
              </w:rPr>
              <w:t>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806843" w:rsidP="00425BE6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14</w:t>
            </w:r>
            <w:r w:rsidR="004D65F8">
              <w:rPr>
                <w:sz w:val="21"/>
              </w:rPr>
              <w:t>/0</w:t>
            </w:r>
            <w:r w:rsidR="00473A20">
              <w:rPr>
                <w:sz w:val="21"/>
              </w:rPr>
              <w:t>2</w:t>
            </w:r>
            <w:r w:rsidR="00425BE6">
              <w:rPr>
                <w:sz w:val="21"/>
              </w:rPr>
              <w:t>/2014</w:t>
            </w:r>
            <w:r w:rsidR="00ED4FE4">
              <w:rPr>
                <w:sz w:val="21"/>
              </w:rPr>
              <w:t xml:space="preserve"> 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1E61D7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01:15 pm – 0</w:t>
            </w:r>
            <w:bookmarkStart w:id="0" w:name="_GoBack"/>
            <w:bookmarkEnd w:id="0"/>
            <w:r>
              <w:rPr>
                <w:spacing w:val="0"/>
                <w:sz w:val="21"/>
              </w:rPr>
              <w:t>2</w:t>
            </w:r>
            <w:r w:rsidR="00526758">
              <w:rPr>
                <w:spacing w:val="0"/>
                <w:sz w:val="21"/>
              </w:rPr>
              <w:t>:00 pm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310743" w:rsidP="001E61D7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 xml:space="preserve">Room </w:t>
            </w:r>
            <w:r w:rsidR="001E61D7">
              <w:rPr>
                <w:spacing w:val="0"/>
                <w:sz w:val="21"/>
              </w:rPr>
              <w:t>101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1E61D7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PhongBV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 w:rsidP="001E61D7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KhanhKT</w:t>
            </w:r>
            <w:proofErr w:type="spellEnd"/>
            <w:r w:rsidRPr="0082115E">
              <w:rPr>
                <w:sz w:val="21"/>
              </w:rPr>
              <w:t xml:space="preserve">, </w:t>
            </w:r>
            <w:proofErr w:type="spellStart"/>
            <w:r w:rsidR="001E61D7">
              <w:rPr>
                <w:sz w:val="21"/>
              </w:rPr>
              <w:t>TanMV</w:t>
            </w:r>
            <w:proofErr w:type="spellEnd"/>
            <w:r w:rsidR="001E61D7">
              <w:rPr>
                <w:sz w:val="21"/>
              </w:rPr>
              <w:t xml:space="preserve">, </w:t>
            </w:r>
            <w:proofErr w:type="spellStart"/>
            <w:r w:rsidR="001E61D7">
              <w:rPr>
                <w:sz w:val="21"/>
              </w:rPr>
              <w:t>PhongBV</w:t>
            </w:r>
            <w:proofErr w:type="spellEnd"/>
            <w:r w:rsidR="001E61D7">
              <w:rPr>
                <w:sz w:val="21"/>
              </w:rPr>
              <w:t xml:space="preserve">, </w:t>
            </w:r>
            <w:proofErr w:type="spellStart"/>
            <w:r w:rsidR="001E61D7">
              <w:rPr>
                <w:sz w:val="21"/>
              </w:rPr>
              <w:t>NghiaHD</w:t>
            </w:r>
            <w:proofErr w:type="spellEnd"/>
            <w:r w:rsidR="001E61D7">
              <w:rPr>
                <w:sz w:val="21"/>
              </w:rPr>
              <w:t xml:space="preserve">, </w:t>
            </w:r>
            <w:proofErr w:type="spellStart"/>
            <w:r w:rsidR="001E61D7">
              <w:rPr>
                <w:sz w:val="21"/>
              </w:rPr>
              <w:t>TuanTL</w:t>
            </w:r>
            <w:proofErr w:type="spellEnd"/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10071A" w:rsidRPr="0082115E" w:rsidRDefault="001E61D7" w:rsidP="00BA6A72">
            <w:pPr>
              <w:pStyle w:val="MinutesandAgendaTitles"/>
              <w:rPr>
                <w:sz w:val="24"/>
              </w:rPr>
            </w:pPr>
            <w:r>
              <w:rPr>
                <w:sz w:val="24"/>
              </w:rPr>
              <w:t>Demo Search Manually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Pr="0082115E" w:rsidRDefault="001E61D7" w:rsidP="00806843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01</w:t>
            </w:r>
            <w:r w:rsidR="00A8363E">
              <w:rPr>
                <w:sz w:val="21"/>
              </w:rPr>
              <w:t>:</w:t>
            </w:r>
            <w:r w:rsidR="00806843">
              <w:rPr>
                <w:sz w:val="21"/>
              </w:rPr>
              <w:t>15</w:t>
            </w:r>
            <w:r>
              <w:rPr>
                <w:sz w:val="21"/>
              </w:rPr>
              <w:t xml:space="preserve"> p</w:t>
            </w:r>
            <w:r w:rsidR="0010071A" w:rsidRPr="0082115E">
              <w:rPr>
                <w:sz w:val="21"/>
              </w:rPr>
              <w:t>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Default="0010071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E61D7" w:rsidP="00A8363E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Demo search manually on mobile run with local host.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 w:rsidTr="00BB5269">
        <w:trPr>
          <w:trHeight w:hRule="exact" w:val="386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56E6A" w:rsidRPr="00BB5269" w:rsidRDefault="00556E6A" w:rsidP="001E61D7">
            <w:pPr>
              <w:pStyle w:val="BodyCopy"/>
              <w:ind w:left="720"/>
              <w:rPr>
                <w:sz w:val="21"/>
              </w:rPr>
            </w:pPr>
          </w:p>
        </w:tc>
      </w:tr>
      <w:tr w:rsidR="00BB5269" w:rsidRPr="0082115E" w:rsidTr="00CA7F3D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BB5269" w:rsidRPr="0082115E" w:rsidRDefault="001E61D7" w:rsidP="00D74C7B">
            <w:pPr>
              <w:pStyle w:val="MinutesandAgendaTitles"/>
              <w:rPr>
                <w:sz w:val="24"/>
              </w:rPr>
            </w:pPr>
            <w:r>
              <w:rPr>
                <w:sz w:val="24"/>
              </w:rPr>
              <w:t>Demo detect traffic sign</w:t>
            </w:r>
            <w:r w:rsidR="00BB5269" w:rsidRPr="00A8363E">
              <w:rPr>
                <w:sz w:val="24"/>
              </w:rPr>
              <w:t xml:space="preserve"> </w:t>
            </w:r>
          </w:p>
        </w:tc>
      </w:tr>
      <w:tr w:rsidR="00BB5269" w:rsidRPr="0082115E" w:rsidTr="00CA7F3D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BB5269" w:rsidRPr="0082115E" w:rsidRDefault="001E61D7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01:3</w:t>
            </w:r>
            <w:r w:rsidR="006240C5">
              <w:rPr>
                <w:sz w:val="21"/>
              </w:rPr>
              <w:t>0</w:t>
            </w:r>
            <w:r>
              <w:rPr>
                <w:sz w:val="21"/>
              </w:rPr>
              <w:t xml:space="preserve"> p</w:t>
            </w:r>
            <w:r w:rsidR="00BB5269" w:rsidRPr="0082115E">
              <w:rPr>
                <w:sz w:val="21"/>
              </w:rPr>
              <w:t>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BB5269" w:rsidRDefault="00BB5269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BB5269" w:rsidRPr="0082115E" w:rsidRDefault="00BB5269" w:rsidP="00BB5269">
            <w:pPr>
              <w:pStyle w:val="BodyCopy"/>
              <w:rPr>
                <w:sz w:val="21"/>
              </w:rPr>
            </w:pPr>
          </w:p>
        </w:tc>
      </w:tr>
      <w:tr w:rsidR="00BB5269" w:rsidRPr="0082115E" w:rsidTr="00CA7F3D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</w:p>
        </w:tc>
      </w:tr>
      <w:tr w:rsidR="00BB5269" w:rsidRPr="0082115E" w:rsidTr="00CA7F3D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1E61D7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Demo detect traffic sign</w:t>
            </w:r>
          </w:p>
        </w:tc>
      </w:tr>
      <w:tr w:rsidR="00BB5269" w:rsidRPr="0082115E" w:rsidTr="00CA7F3D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</w:p>
        </w:tc>
      </w:tr>
      <w:tr w:rsidR="00BB5269" w:rsidRPr="0082115E" w:rsidTr="00CA7F3D">
        <w:trPr>
          <w:trHeight w:hRule="exact" w:val="687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2244A2" w:rsidP="001E61D7">
            <w:pPr>
              <w:pStyle w:val="BodyCopy"/>
              <w:numPr>
                <w:ilvl w:val="0"/>
                <w:numId w:val="5"/>
              </w:numPr>
              <w:rPr>
                <w:sz w:val="21"/>
              </w:rPr>
            </w:pPr>
            <w:r>
              <w:rPr>
                <w:sz w:val="21"/>
              </w:rPr>
              <w:t xml:space="preserve">Complete </w:t>
            </w:r>
            <w:r w:rsidR="001E61D7">
              <w:rPr>
                <w:sz w:val="21"/>
              </w:rPr>
              <w:t>detect and recognize in the next week.</w:t>
            </w:r>
          </w:p>
        </w:tc>
      </w:tr>
      <w:tr w:rsidR="00BB5269" w:rsidRPr="0082115E" w:rsidTr="00CA7F3D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BB5269" w:rsidRPr="0082115E" w:rsidTr="002244A2">
        <w:trPr>
          <w:trHeight w:hRule="exact" w:val="361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1E61D7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Complete detect and recognize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1E61D7" w:rsidP="00BB5269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</w:p>
        </w:tc>
      </w:tr>
      <w:tr w:rsidR="002244A2" w:rsidRPr="0082115E" w:rsidTr="002244A2">
        <w:trPr>
          <w:trHeight w:hRule="exact" w:val="361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244A2" w:rsidRDefault="001E61D7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Modify user interface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244A2" w:rsidRDefault="001E61D7" w:rsidP="00BB5269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PhongBV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244A2" w:rsidRPr="0082115E" w:rsidRDefault="002244A2" w:rsidP="00BB5269">
            <w:pPr>
              <w:pStyle w:val="BodyCopy"/>
              <w:rPr>
                <w:sz w:val="21"/>
              </w:rPr>
            </w:pPr>
          </w:p>
        </w:tc>
      </w:tr>
      <w:tr w:rsidR="001E61D7" w:rsidRPr="0082115E" w:rsidTr="002244A2">
        <w:trPr>
          <w:trHeight w:hRule="exact" w:val="361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E61D7" w:rsidRDefault="001E61D7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Coding web service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E61D7" w:rsidRDefault="001E61D7" w:rsidP="00BB5269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NghiaHD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E61D7" w:rsidRDefault="001E61D7" w:rsidP="00BB5269">
            <w:pPr>
              <w:pStyle w:val="BodyCopy"/>
              <w:rPr>
                <w:sz w:val="21"/>
              </w:rPr>
            </w:pPr>
          </w:p>
        </w:tc>
      </w:tr>
      <w:tr w:rsidR="001E61D7" w:rsidRPr="0082115E" w:rsidTr="002244A2">
        <w:trPr>
          <w:trHeight w:hRule="exact" w:val="361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E61D7" w:rsidRDefault="001E61D7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Coding website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E61D7" w:rsidRDefault="001E61D7" w:rsidP="00BB5269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TuanTL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E61D7" w:rsidRDefault="001E61D7" w:rsidP="00BB5269">
            <w:pPr>
              <w:pStyle w:val="BodyCopy"/>
              <w:rPr>
                <w:sz w:val="21"/>
              </w:rPr>
            </w:pPr>
          </w:p>
        </w:tc>
      </w:tr>
    </w:tbl>
    <w:p w:rsidR="006E0E70" w:rsidRPr="0082115E" w:rsidRDefault="006E0E70">
      <w:pPr>
        <w:rPr>
          <w:sz w:val="22"/>
        </w:rPr>
      </w:pPr>
    </w:p>
    <w:sectPr w:rsidR="006E0E70" w:rsidRPr="0082115E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9C2" w:rsidRDefault="005B29C2">
      <w:r>
        <w:separator/>
      </w:r>
    </w:p>
  </w:endnote>
  <w:endnote w:type="continuationSeparator" w:id="0">
    <w:p w:rsidR="005B29C2" w:rsidRDefault="005B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9C2" w:rsidRDefault="005B29C2">
      <w:r>
        <w:separator/>
      </w:r>
    </w:p>
  </w:footnote>
  <w:footnote w:type="continuationSeparator" w:id="0">
    <w:p w:rsidR="005B29C2" w:rsidRDefault="005B2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6C0E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7D74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2A186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6910E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4AA4034"/>
    <w:multiLevelType w:val="hybridMultilevel"/>
    <w:tmpl w:val="AB9888EE"/>
    <w:lvl w:ilvl="0" w:tplc="47E8EE04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9696D"/>
    <w:multiLevelType w:val="hybridMultilevel"/>
    <w:tmpl w:val="DAF23514"/>
    <w:lvl w:ilvl="0" w:tplc="83D0481C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E1"/>
    <w:rsid w:val="0000187D"/>
    <w:rsid w:val="00032758"/>
    <w:rsid w:val="00042015"/>
    <w:rsid w:val="00083723"/>
    <w:rsid w:val="000C3B6E"/>
    <w:rsid w:val="000D4B3E"/>
    <w:rsid w:val="0010071A"/>
    <w:rsid w:val="00132859"/>
    <w:rsid w:val="001835A3"/>
    <w:rsid w:val="0018514B"/>
    <w:rsid w:val="0019670D"/>
    <w:rsid w:val="001E61D7"/>
    <w:rsid w:val="001F0D6D"/>
    <w:rsid w:val="002244A2"/>
    <w:rsid w:val="00285F0C"/>
    <w:rsid w:val="002A6B4D"/>
    <w:rsid w:val="00306797"/>
    <w:rsid w:val="00310743"/>
    <w:rsid w:val="003146E1"/>
    <w:rsid w:val="00325AE4"/>
    <w:rsid w:val="003360EA"/>
    <w:rsid w:val="003545FA"/>
    <w:rsid w:val="00371594"/>
    <w:rsid w:val="00376666"/>
    <w:rsid w:val="003A5175"/>
    <w:rsid w:val="003D5325"/>
    <w:rsid w:val="003D6A88"/>
    <w:rsid w:val="00425BE6"/>
    <w:rsid w:val="004335BE"/>
    <w:rsid w:val="00473A20"/>
    <w:rsid w:val="00476AC8"/>
    <w:rsid w:val="004A345D"/>
    <w:rsid w:val="004B55BB"/>
    <w:rsid w:val="004D65F8"/>
    <w:rsid w:val="004D7341"/>
    <w:rsid w:val="004E1CFD"/>
    <w:rsid w:val="00526758"/>
    <w:rsid w:val="00556E6A"/>
    <w:rsid w:val="005B29C2"/>
    <w:rsid w:val="005C6652"/>
    <w:rsid w:val="005F2174"/>
    <w:rsid w:val="006240C5"/>
    <w:rsid w:val="006B3F0A"/>
    <w:rsid w:val="006C619C"/>
    <w:rsid w:val="006E0E70"/>
    <w:rsid w:val="006F6279"/>
    <w:rsid w:val="006F67C8"/>
    <w:rsid w:val="007035FE"/>
    <w:rsid w:val="00705FE3"/>
    <w:rsid w:val="007317C3"/>
    <w:rsid w:val="007432EC"/>
    <w:rsid w:val="007743C2"/>
    <w:rsid w:val="007B3077"/>
    <w:rsid w:val="00806843"/>
    <w:rsid w:val="0082115E"/>
    <w:rsid w:val="00825DE7"/>
    <w:rsid w:val="0084551B"/>
    <w:rsid w:val="00864AB7"/>
    <w:rsid w:val="00866044"/>
    <w:rsid w:val="0087426A"/>
    <w:rsid w:val="00894350"/>
    <w:rsid w:val="008A0242"/>
    <w:rsid w:val="009122B8"/>
    <w:rsid w:val="009459F9"/>
    <w:rsid w:val="009D2E7F"/>
    <w:rsid w:val="009F1D6C"/>
    <w:rsid w:val="00A0343F"/>
    <w:rsid w:val="00A71C10"/>
    <w:rsid w:val="00A8363E"/>
    <w:rsid w:val="00B4503C"/>
    <w:rsid w:val="00B662E0"/>
    <w:rsid w:val="00BA5403"/>
    <w:rsid w:val="00BA6A72"/>
    <w:rsid w:val="00BB0A46"/>
    <w:rsid w:val="00BB5269"/>
    <w:rsid w:val="00BC6D22"/>
    <w:rsid w:val="00BF165D"/>
    <w:rsid w:val="00C12225"/>
    <w:rsid w:val="00D541CC"/>
    <w:rsid w:val="00D74C7B"/>
    <w:rsid w:val="00DD0162"/>
    <w:rsid w:val="00DE2777"/>
    <w:rsid w:val="00E2054A"/>
    <w:rsid w:val="00E26960"/>
    <w:rsid w:val="00EB1EEE"/>
    <w:rsid w:val="00ED4FE4"/>
    <w:rsid w:val="00EE3614"/>
    <w:rsid w:val="00EF1EDF"/>
    <w:rsid w:val="00E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E5E1E01-ADD2-484C-BFD1-BBE6C6B2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TS010173185.dotx</Template>
  <TotalTime>637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phongbv</cp:lastModifiedBy>
  <cp:revision>67</cp:revision>
  <cp:lastPrinted>2006-08-01T17:47:00Z</cp:lastPrinted>
  <dcterms:created xsi:type="dcterms:W3CDTF">2013-09-09T11:37:00Z</dcterms:created>
  <dcterms:modified xsi:type="dcterms:W3CDTF">2014-02-21T07:48:00Z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