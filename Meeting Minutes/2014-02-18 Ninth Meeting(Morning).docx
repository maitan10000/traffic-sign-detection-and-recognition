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806843" w:rsidP="00A8363E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Eigh</w:t>
            </w:r>
            <w:r w:rsidR="00473A20">
              <w:rPr>
                <w:rFonts w:ascii="Arial" w:hAnsi="Arial" w:cs="Arial"/>
                <w:sz w:val="24"/>
              </w:rPr>
              <w:t>th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6F67C8">
              <w:rPr>
                <w:rFonts w:ascii="Arial" w:hAnsi="Arial" w:cs="Arial"/>
                <w:sz w:val="24"/>
              </w:rPr>
              <w:t xml:space="preserve"> </w:t>
            </w:r>
            <w:r w:rsidR="007743C2">
              <w:rPr>
                <w:rFonts w:ascii="Arial" w:hAnsi="Arial" w:cs="Arial"/>
                <w:sz w:val="24"/>
              </w:rPr>
              <w:t xml:space="preserve">(Morning </w:t>
            </w:r>
            <w:r w:rsidR="009122B8">
              <w:rPr>
                <w:rFonts w:ascii="Arial" w:hAnsi="Arial" w:cs="Arial"/>
                <w:sz w:val="24"/>
              </w:rPr>
              <w:t>14</w:t>
            </w:r>
            <w:r w:rsidR="00473A20">
              <w:rPr>
                <w:rFonts w:ascii="Arial" w:hAnsi="Arial" w:cs="Arial"/>
                <w:sz w:val="24"/>
              </w:rPr>
              <w:t>/02</w:t>
            </w:r>
            <w:r w:rsidR="006F67C8">
              <w:rPr>
                <w:rFonts w:ascii="Arial" w:hAnsi="Arial" w:cs="Arial"/>
                <w:sz w:val="24"/>
              </w:rPr>
              <w:t>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B6024B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18</w:t>
            </w:r>
            <w:r w:rsidR="004D65F8">
              <w:rPr>
                <w:sz w:val="21"/>
              </w:rPr>
              <w:t>/0</w:t>
            </w:r>
            <w:r w:rsidR="00473A20">
              <w:rPr>
                <w:sz w:val="21"/>
              </w:rPr>
              <w:t>2</w:t>
            </w:r>
            <w:r w:rsidR="00425BE6">
              <w:rPr>
                <w:sz w:val="21"/>
              </w:rPr>
              <w:t>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26758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11:15 am – 12:00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800A10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Room 101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806843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A8363E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="00473A20">
              <w:rPr>
                <w:sz w:val="21"/>
              </w:rPr>
              <w:t>PhongBV</w:t>
            </w:r>
            <w:proofErr w:type="spellEnd"/>
            <w:r w:rsidR="00473A20">
              <w:rPr>
                <w:sz w:val="21"/>
              </w:rPr>
              <w:t>,</w:t>
            </w:r>
            <w:r w:rsidR="00806843">
              <w:rPr>
                <w:sz w:val="21"/>
              </w:rPr>
              <w:t xml:space="preserve"> </w:t>
            </w:r>
            <w:proofErr w:type="spellStart"/>
            <w:r w:rsidR="00473A20">
              <w:rPr>
                <w:sz w:val="21"/>
              </w:rPr>
              <w:t>NghiaHD</w:t>
            </w:r>
            <w:proofErr w:type="spellEnd"/>
            <w:r w:rsidR="00800A10">
              <w:rPr>
                <w:sz w:val="21"/>
              </w:rPr>
              <w:t xml:space="preserve">, </w:t>
            </w:r>
            <w:proofErr w:type="spellStart"/>
            <w:r w:rsidR="00800A10">
              <w:rPr>
                <w:sz w:val="21"/>
              </w:rPr>
              <w:t>TuanTL</w:t>
            </w:r>
            <w:proofErr w:type="spellEnd"/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D74C7B" w:rsidP="00BA6A7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Review old task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A8363E" w:rsidP="0080684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</w:t>
            </w:r>
            <w:r w:rsidR="00806843">
              <w:rPr>
                <w:sz w:val="21"/>
              </w:rPr>
              <w:t>15</w:t>
            </w:r>
            <w:r w:rsidR="0010071A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806843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Review Old Task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BB5269">
        <w:trPr>
          <w:trHeight w:hRule="exact" w:val="386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56E6A" w:rsidRPr="00BB5269" w:rsidRDefault="00BB5269" w:rsidP="003D5325">
            <w:pPr>
              <w:pStyle w:val="BodyCopy"/>
              <w:numPr>
                <w:ilvl w:val="0"/>
                <w:numId w:val="6"/>
              </w:numPr>
              <w:rPr>
                <w:sz w:val="21"/>
              </w:rPr>
            </w:pPr>
            <w:r>
              <w:rPr>
                <w:sz w:val="21"/>
              </w:rPr>
              <w:t>Continue coding to meet the deadline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BB5269" w:rsidRPr="0082115E" w:rsidTr="00BB5269">
        <w:trPr>
          <w:trHeight w:hRule="exact" w:val="255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</w:t>
            </w:r>
            <w:r w:rsidRPr="00A8363E">
              <w:rPr>
                <w:sz w:val="21"/>
              </w:rPr>
              <w:t xml:space="preserve">ecognition </w:t>
            </w:r>
            <w:r>
              <w:rPr>
                <w:sz w:val="21"/>
              </w:rPr>
              <w:t>and detect traffic sign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BB5269" w:rsidRPr="0082115E" w:rsidTr="00BB5269">
        <w:trPr>
          <w:trHeight w:hRule="exact" w:val="255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Mobile appl</w:t>
            </w:r>
            <w:bookmarkStart w:id="0" w:name="_GoBack"/>
            <w:bookmarkEnd w:id="0"/>
            <w:r>
              <w:rPr>
                <w:sz w:val="21"/>
              </w:rPr>
              <w:t>ication. (Complete search manually)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PhongBV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C05F1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21</w:t>
            </w:r>
            <w:r w:rsidR="00BB5269">
              <w:rPr>
                <w:sz w:val="21"/>
              </w:rPr>
              <w:t>/02/2014</w:t>
            </w:r>
          </w:p>
        </w:tc>
      </w:tr>
      <w:tr w:rsidR="00BB5269" w:rsidRPr="0082115E" w:rsidTr="00BB5269">
        <w:trPr>
          <w:trHeight w:hRule="exact" w:val="255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Import traffic signs from file and search manually (Web service)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NghiaHD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C05F1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21</w:t>
            </w:r>
            <w:r w:rsidR="00BB5269">
              <w:rPr>
                <w:sz w:val="21"/>
              </w:rPr>
              <w:t>/02/2014</w:t>
            </w:r>
          </w:p>
        </w:tc>
      </w:tr>
      <w:tr w:rsidR="00BB5269" w:rsidRPr="0082115E" w:rsidTr="00BB5269">
        <w:trPr>
          <w:trHeight w:hRule="exact" w:val="255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Import traffic signs from file (Website)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C05F1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21</w:t>
            </w:r>
            <w:r w:rsidR="00BB5269">
              <w:rPr>
                <w:sz w:val="21"/>
              </w:rPr>
              <w:t>/02/2014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BB5269" w:rsidRPr="0082115E" w:rsidRDefault="00BB5269" w:rsidP="00D74C7B">
            <w:pPr>
              <w:pStyle w:val="MinutesandAgendaTitles"/>
              <w:rPr>
                <w:sz w:val="24"/>
              </w:rPr>
            </w:pPr>
            <w:r w:rsidRPr="00A8363E">
              <w:rPr>
                <w:sz w:val="24"/>
              </w:rPr>
              <w:t xml:space="preserve">Discussion about </w:t>
            </w:r>
            <w:r w:rsidR="00D74C7B">
              <w:rPr>
                <w:sz w:val="24"/>
              </w:rPr>
              <w:t>report 4</w:t>
            </w:r>
            <w:r w:rsidRPr="00A8363E">
              <w:rPr>
                <w:sz w:val="24"/>
              </w:rPr>
              <w:t xml:space="preserve"> 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BB5269" w:rsidRPr="0082115E" w:rsidRDefault="006240C5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11:40</w:t>
            </w:r>
            <w:r w:rsidR="00BB5269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BB5269" w:rsidRDefault="00BB5269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2244A2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Discussion about report 4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  <w:tr w:rsidR="00BB5269" w:rsidRPr="0082115E" w:rsidTr="00CA7F3D">
        <w:trPr>
          <w:trHeight w:hRule="exact" w:val="687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2244A2" w:rsidP="002244A2">
            <w:pPr>
              <w:pStyle w:val="BodyCopy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>Complete document about sequence diagram (core flow), architecture and class diagram (concept)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BB5269" w:rsidRPr="0082115E" w:rsidTr="002244A2">
        <w:trPr>
          <w:trHeight w:hRule="exact" w:val="361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0A46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Sequence diagram, architecture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6024B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21</w:t>
            </w:r>
            <w:r w:rsidR="00BB0A46">
              <w:rPr>
                <w:sz w:val="21"/>
              </w:rPr>
              <w:t>/02/2014</w:t>
            </w:r>
          </w:p>
        </w:tc>
      </w:tr>
      <w:tr w:rsidR="002244A2" w:rsidRPr="0082115E" w:rsidTr="002244A2">
        <w:trPr>
          <w:trHeight w:hRule="exact" w:val="361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44A2" w:rsidRDefault="00BB0A46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Class diagram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44A2" w:rsidRDefault="00BB0A46" w:rsidP="00BB5269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NghiaHD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44A2" w:rsidRPr="0082115E" w:rsidRDefault="00B6024B" w:rsidP="00B6024B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21/</w:t>
            </w:r>
            <w:r w:rsidR="00BB0A46">
              <w:rPr>
                <w:sz w:val="21"/>
              </w:rPr>
              <w:t>02/2014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11B" w:rsidRDefault="000E411B">
      <w:r>
        <w:separator/>
      </w:r>
    </w:p>
  </w:endnote>
  <w:endnote w:type="continuationSeparator" w:id="0">
    <w:p w:rsidR="000E411B" w:rsidRDefault="000E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11B" w:rsidRDefault="000E411B">
      <w:r>
        <w:separator/>
      </w:r>
    </w:p>
  </w:footnote>
  <w:footnote w:type="continuationSeparator" w:id="0">
    <w:p w:rsidR="000E411B" w:rsidRDefault="000E4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380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96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B42D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95A6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AA4034"/>
    <w:multiLevelType w:val="hybridMultilevel"/>
    <w:tmpl w:val="AB9888EE"/>
    <w:lvl w:ilvl="0" w:tplc="47E8EE04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9696D"/>
    <w:multiLevelType w:val="hybridMultilevel"/>
    <w:tmpl w:val="DAF23514"/>
    <w:lvl w:ilvl="0" w:tplc="83D0481C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0187D"/>
    <w:rsid w:val="00032758"/>
    <w:rsid w:val="00042015"/>
    <w:rsid w:val="00083723"/>
    <w:rsid w:val="000C3B6E"/>
    <w:rsid w:val="000D4B3E"/>
    <w:rsid w:val="000E411B"/>
    <w:rsid w:val="0010071A"/>
    <w:rsid w:val="00132859"/>
    <w:rsid w:val="001835A3"/>
    <w:rsid w:val="0018514B"/>
    <w:rsid w:val="0019670D"/>
    <w:rsid w:val="001F0D6D"/>
    <w:rsid w:val="002244A2"/>
    <w:rsid w:val="00285F0C"/>
    <w:rsid w:val="002A6B4D"/>
    <w:rsid w:val="00306797"/>
    <w:rsid w:val="00310743"/>
    <w:rsid w:val="003146E1"/>
    <w:rsid w:val="00325AE4"/>
    <w:rsid w:val="003360EA"/>
    <w:rsid w:val="003545FA"/>
    <w:rsid w:val="00371594"/>
    <w:rsid w:val="00376666"/>
    <w:rsid w:val="003A5175"/>
    <w:rsid w:val="003D5325"/>
    <w:rsid w:val="003D6A88"/>
    <w:rsid w:val="00425BE6"/>
    <w:rsid w:val="004335BE"/>
    <w:rsid w:val="00473A20"/>
    <w:rsid w:val="00476AC8"/>
    <w:rsid w:val="004A345D"/>
    <w:rsid w:val="004B55BB"/>
    <w:rsid w:val="004D65F8"/>
    <w:rsid w:val="004D7341"/>
    <w:rsid w:val="004E1CFD"/>
    <w:rsid w:val="00526758"/>
    <w:rsid w:val="00556E6A"/>
    <w:rsid w:val="005C6652"/>
    <w:rsid w:val="005F2174"/>
    <w:rsid w:val="006240C5"/>
    <w:rsid w:val="006B3F0A"/>
    <w:rsid w:val="006C619C"/>
    <w:rsid w:val="006E0E70"/>
    <w:rsid w:val="006F6279"/>
    <w:rsid w:val="006F67C8"/>
    <w:rsid w:val="007035FE"/>
    <w:rsid w:val="00705FE3"/>
    <w:rsid w:val="007317C3"/>
    <w:rsid w:val="007432EC"/>
    <w:rsid w:val="007743C2"/>
    <w:rsid w:val="007B3077"/>
    <w:rsid w:val="007D5E9E"/>
    <w:rsid w:val="00800A10"/>
    <w:rsid w:val="00806843"/>
    <w:rsid w:val="008138A0"/>
    <w:rsid w:val="0082115E"/>
    <w:rsid w:val="00825DE7"/>
    <w:rsid w:val="0084551B"/>
    <w:rsid w:val="00864AB7"/>
    <w:rsid w:val="00866044"/>
    <w:rsid w:val="0087426A"/>
    <w:rsid w:val="00894350"/>
    <w:rsid w:val="008A0242"/>
    <w:rsid w:val="009122B8"/>
    <w:rsid w:val="009459F9"/>
    <w:rsid w:val="009D2E7F"/>
    <w:rsid w:val="009F1D6C"/>
    <w:rsid w:val="00A0343F"/>
    <w:rsid w:val="00A71C10"/>
    <w:rsid w:val="00A8363E"/>
    <w:rsid w:val="00B4503C"/>
    <w:rsid w:val="00B6024B"/>
    <w:rsid w:val="00B662E0"/>
    <w:rsid w:val="00BA5403"/>
    <w:rsid w:val="00BA6A72"/>
    <w:rsid w:val="00BB0A46"/>
    <w:rsid w:val="00BB5269"/>
    <w:rsid w:val="00BC6D22"/>
    <w:rsid w:val="00BF165D"/>
    <w:rsid w:val="00C05F19"/>
    <w:rsid w:val="00C12225"/>
    <w:rsid w:val="00D541CC"/>
    <w:rsid w:val="00D74C7B"/>
    <w:rsid w:val="00DD0162"/>
    <w:rsid w:val="00DE2777"/>
    <w:rsid w:val="00E2054A"/>
    <w:rsid w:val="00E26960"/>
    <w:rsid w:val="00EB1EEE"/>
    <w:rsid w:val="00ED4FE4"/>
    <w:rsid w:val="00EE3614"/>
    <w:rsid w:val="00EF1EDF"/>
    <w:rsid w:val="00E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634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Tuan</cp:lastModifiedBy>
  <cp:revision>70</cp:revision>
  <cp:lastPrinted>2006-08-01T17:47:00Z</cp:lastPrinted>
  <dcterms:created xsi:type="dcterms:W3CDTF">2013-09-09T11:37:00Z</dcterms:created>
  <dcterms:modified xsi:type="dcterms:W3CDTF">2014-02-18T14:49:00Z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